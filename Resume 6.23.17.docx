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084526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F50299" w:rsidRPr="00084526" w:rsidRDefault="00E02DCD" w:rsidP="00523479">
            <w:pPr>
              <w:pStyle w:val="Initials"/>
              <w:rPr>
                <w:noProof/>
                <w:sz w:val="84"/>
                <w:szCs w:val="84"/>
              </w:rPr>
            </w:pPr>
            <w:r w:rsidRPr="00084526">
              <w:rPr>
                <w:noProof/>
                <w:sz w:val="84"/>
                <w:szCs w:val="8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-636905</wp:posOffset>
                      </wp:positionV>
                      <wp:extent cx="666559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1169D61" id="Group 1" o:spid="_x0000_s1026" alt="Title: Header graphics" style="position:absolute;margin-left:0;margin-top:-50.15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84"/>
                  <w:szCs w:val="84"/>
                </w:rPr>
                <w:alias w:val="Enter initials:"/>
                <w:tag w:val="Enter initials:"/>
                <w:id w:val="-606576828"/>
                <w:placeholder>
                  <w:docPart w:val="75C0224BE4FF4F68B1163A773B26776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8D6708">
                  <w:rPr>
                    <w:sz w:val="84"/>
                    <w:szCs w:val="84"/>
                  </w:rPr>
                  <w:t>Dh</w:t>
                </w:r>
              </w:sdtContent>
            </w:sdt>
          </w:p>
          <w:p w:rsidR="00A50939" w:rsidRPr="00084526" w:rsidRDefault="007C1C83" w:rsidP="007569C1">
            <w:pPr>
              <w:pStyle w:val="Heading3"/>
              <w:rPr>
                <w:sz w:val="24"/>
              </w:rPr>
            </w:pPr>
            <w:sdt>
              <w:sdtPr>
                <w:rPr>
                  <w:sz w:val="24"/>
                </w:rPr>
                <w:alias w:val="Objective:"/>
                <w:tag w:val="Objective:"/>
                <w:id w:val="319159961"/>
                <w:placeholder>
                  <w:docPart w:val="FB888E30BE8B4503B74C4552A5F7F04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084526">
                  <w:rPr>
                    <w:sz w:val="24"/>
                  </w:rPr>
                  <w:t>Objective</w:t>
                </w:r>
              </w:sdtContent>
            </w:sdt>
          </w:p>
          <w:p w:rsidR="002C2CDD" w:rsidRPr="00084526" w:rsidRDefault="00084526" w:rsidP="00CA6C6D">
            <w:pPr>
              <w:rPr>
                <w:sz w:val="17"/>
                <w:szCs w:val="17"/>
              </w:rPr>
            </w:pPr>
            <w:r w:rsidRPr="00084526">
              <w:rPr>
                <w:sz w:val="17"/>
                <w:szCs w:val="17"/>
              </w:rPr>
              <w:t>Seeking entry-level technology position that leverages my customer service focus, and CIS education while furthering company objectives.</w:t>
            </w:r>
          </w:p>
          <w:p w:rsidR="002C2CDD" w:rsidRPr="00084526" w:rsidRDefault="007C1C83" w:rsidP="007569C1">
            <w:pPr>
              <w:pStyle w:val="Heading3"/>
              <w:rPr>
                <w:sz w:val="24"/>
              </w:rPr>
            </w:pPr>
            <w:sdt>
              <w:sdtPr>
                <w:rPr>
                  <w:sz w:val="24"/>
                </w:rPr>
                <w:alias w:val="Skills:"/>
                <w:tag w:val="Skills:"/>
                <w:id w:val="1490835561"/>
                <w:placeholder>
                  <w:docPart w:val="259432CBD16143888B68A9DA22E65B8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084526">
                  <w:rPr>
                    <w:sz w:val="24"/>
                  </w:rPr>
                  <w:t>Skills</w:t>
                </w:r>
              </w:sdtContent>
            </w:sdt>
          </w:p>
          <w:p w:rsidR="00346120" w:rsidRPr="00084526" w:rsidRDefault="008E5AFE" w:rsidP="00F50299">
            <w:pPr>
              <w:rPr>
                <w:sz w:val="17"/>
                <w:szCs w:val="17"/>
              </w:rPr>
            </w:pPr>
            <w:r w:rsidRPr="00084526">
              <w:rPr>
                <w:sz w:val="17"/>
                <w:szCs w:val="17"/>
              </w:rPr>
              <w:t>-Proficient in Microsoft Office</w:t>
            </w:r>
          </w:p>
          <w:p w:rsidR="008E5AFE" w:rsidRPr="00084526" w:rsidRDefault="008E5AFE" w:rsidP="00F50299">
            <w:pPr>
              <w:rPr>
                <w:sz w:val="17"/>
                <w:szCs w:val="17"/>
              </w:rPr>
            </w:pPr>
            <w:r w:rsidRPr="00084526">
              <w:rPr>
                <w:sz w:val="17"/>
                <w:szCs w:val="17"/>
              </w:rPr>
              <w:t>-Adept at trouble-shooting and process flow</w:t>
            </w:r>
          </w:p>
          <w:p w:rsidR="008E5AFE" w:rsidRPr="00084526" w:rsidRDefault="008E5AFE" w:rsidP="00F50299">
            <w:pPr>
              <w:rPr>
                <w:sz w:val="17"/>
                <w:szCs w:val="17"/>
              </w:rPr>
            </w:pPr>
            <w:r w:rsidRPr="00084526">
              <w:rPr>
                <w:sz w:val="17"/>
                <w:szCs w:val="17"/>
              </w:rPr>
              <w:t>-Detail-oriented Documenter</w:t>
            </w:r>
          </w:p>
          <w:p w:rsidR="008E5AFE" w:rsidRDefault="008E5AFE" w:rsidP="00F50299">
            <w:pPr>
              <w:rPr>
                <w:sz w:val="17"/>
                <w:szCs w:val="17"/>
              </w:rPr>
            </w:pPr>
            <w:r w:rsidRPr="00084526">
              <w:rPr>
                <w:sz w:val="17"/>
                <w:szCs w:val="17"/>
              </w:rPr>
              <w:t>-Natural empath, customer service focus</w:t>
            </w:r>
          </w:p>
          <w:p w:rsidR="007C1C83" w:rsidRPr="00084526" w:rsidRDefault="007C1C83" w:rsidP="00F5029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-Understanding of Marketing Systems</w:t>
            </w:r>
          </w:p>
          <w:p w:rsidR="008E5AFE" w:rsidRPr="00084526" w:rsidRDefault="008E5AFE" w:rsidP="00F50299">
            <w:pPr>
              <w:rPr>
                <w:b/>
                <w:sz w:val="17"/>
                <w:szCs w:val="17"/>
              </w:rPr>
            </w:pPr>
            <w:r w:rsidRPr="00084526">
              <w:rPr>
                <w:b/>
                <w:sz w:val="17"/>
                <w:szCs w:val="17"/>
              </w:rPr>
              <w:t>Non-Technical Hard Skills</w:t>
            </w:r>
          </w:p>
          <w:p w:rsidR="008E5AFE" w:rsidRPr="00084526" w:rsidRDefault="008E5AFE" w:rsidP="00F50299">
            <w:pPr>
              <w:rPr>
                <w:sz w:val="17"/>
                <w:szCs w:val="17"/>
              </w:rPr>
            </w:pPr>
            <w:r w:rsidRPr="00084526">
              <w:rPr>
                <w:sz w:val="17"/>
                <w:szCs w:val="17"/>
              </w:rPr>
              <w:t>-Painting</w:t>
            </w:r>
          </w:p>
          <w:p w:rsidR="008E5AFE" w:rsidRPr="00084526" w:rsidRDefault="008E5AFE" w:rsidP="00F50299">
            <w:pPr>
              <w:rPr>
                <w:sz w:val="17"/>
                <w:szCs w:val="17"/>
              </w:rPr>
            </w:pPr>
            <w:r w:rsidRPr="00084526">
              <w:rPr>
                <w:sz w:val="17"/>
                <w:szCs w:val="17"/>
              </w:rPr>
              <w:t>-Drywall Repair</w:t>
            </w:r>
          </w:p>
          <w:p w:rsidR="008E5AFE" w:rsidRPr="00084526" w:rsidRDefault="008E5AFE" w:rsidP="00F50299">
            <w:pPr>
              <w:rPr>
                <w:sz w:val="17"/>
                <w:szCs w:val="17"/>
              </w:rPr>
            </w:pPr>
            <w:r w:rsidRPr="00084526">
              <w:rPr>
                <w:sz w:val="17"/>
                <w:szCs w:val="17"/>
              </w:rPr>
              <w:t>-Measurement Analysis</w:t>
            </w:r>
          </w:p>
          <w:p w:rsidR="008E5AFE" w:rsidRPr="00084526" w:rsidRDefault="008E5AFE" w:rsidP="00F50299">
            <w:pPr>
              <w:rPr>
                <w:sz w:val="17"/>
                <w:szCs w:val="17"/>
              </w:rPr>
            </w:pPr>
            <w:r w:rsidRPr="00084526">
              <w:rPr>
                <w:sz w:val="17"/>
                <w:szCs w:val="17"/>
              </w:rPr>
              <w:t>-Assembly</w:t>
            </w:r>
          </w:p>
          <w:p w:rsidR="008E5AFE" w:rsidRPr="00084526" w:rsidRDefault="008E5AFE" w:rsidP="00F50299">
            <w:pPr>
              <w:rPr>
                <w:sz w:val="17"/>
                <w:szCs w:val="17"/>
              </w:rPr>
            </w:pPr>
            <w:r w:rsidRPr="00084526">
              <w:rPr>
                <w:sz w:val="17"/>
                <w:szCs w:val="17"/>
              </w:rPr>
              <w:t>-Inventory</w:t>
            </w:r>
          </w:p>
          <w:p w:rsidR="00084526" w:rsidRPr="00084526" w:rsidRDefault="008E5AFE" w:rsidP="00F50299">
            <w:pPr>
              <w:rPr>
                <w:sz w:val="17"/>
                <w:szCs w:val="17"/>
              </w:rPr>
            </w:pPr>
            <w:r w:rsidRPr="00084526">
              <w:rPr>
                <w:sz w:val="17"/>
                <w:szCs w:val="17"/>
              </w:rPr>
              <w:t>-Use of various power tools</w:t>
            </w:r>
          </w:p>
          <w:p w:rsidR="008E5AFE" w:rsidRPr="00084526" w:rsidRDefault="00084526" w:rsidP="00F50299">
            <w:pPr>
              <w:rPr>
                <w:sz w:val="17"/>
                <w:szCs w:val="17"/>
              </w:rPr>
            </w:pPr>
            <w:r w:rsidRPr="00084526">
              <w:rPr>
                <w:sz w:val="17"/>
                <w:szCs w:val="17"/>
              </w:rPr>
              <w:t>-</w:t>
            </w:r>
            <w:r w:rsidR="008E5AFE" w:rsidRPr="00084526">
              <w:rPr>
                <w:sz w:val="17"/>
                <w:szCs w:val="17"/>
              </w:rPr>
              <w:t>Minor electrical repair</w:t>
            </w:r>
          </w:p>
          <w:p w:rsidR="008E5AFE" w:rsidRPr="00084526" w:rsidRDefault="008E5AFE" w:rsidP="00F50299">
            <w:pPr>
              <w:rPr>
                <w:sz w:val="17"/>
                <w:szCs w:val="17"/>
              </w:rPr>
            </w:pPr>
          </w:p>
          <w:p w:rsidR="00346120" w:rsidRPr="00084526" w:rsidRDefault="00346120" w:rsidP="00F50299">
            <w:pPr>
              <w:rPr>
                <w:sz w:val="17"/>
                <w:szCs w:val="17"/>
              </w:rPr>
            </w:pPr>
          </w:p>
          <w:p w:rsidR="00346120" w:rsidRPr="00084526" w:rsidRDefault="00346120" w:rsidP="00F50299">
            <w:pPr>
              <w:rPr>
                <w:sz w:val="17"/>
                <w:szCs w:val="17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70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062"/>
            </w:tblGrid>
            <w:tr w:rsidR="00C612DA" w:rsidRPr="00084526" w:rsidTr="00F04FBA">
              <w:trPr>
                <w:trHeight w:hRule="exact" w:val="669"/>
              </w:trPr>
              <w:tc>
                <w:tcPr>
                  <w:tcW w:w="7062" w:type="dxa"/>
                  <w:vAlign w:val="center"/>
                </w:tcPr>
                <w:p w:rsidR="00C612DA" w:rsidRPr="00084526" w:rsidRDefault="007C1C83" w:rsidP="00C612DA">
                  <w:pPr>
                    <w:pStyle w:val="Heading1"/>
                    <w:outlineLvl w:val="0"/>
                    <w:rPr>
                      <w:sz w:val="38"/>
                      <w:szCs w:val="38"/>
                    </w:rPr>
                  </w:pPr>
                  <w:sdt>
                    <w:sdtPr>
                      <w:rPr>
                        <w:sz w:val="38"/>
                        <w:szCs w:val="38"/>
                      </w:rPr>
                      <w:alias w:val="Enter your name:"/>
                      <w:tag w:val="Enter your name:"/>
                      <w:id w:val="-296147368"/>
                      <w:placeholder>
                        <w:docPart w:val="A0987BCBEB1A4EF18EB1755C7D6C116B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Pr="00084526">
                        <w:rPr>
                          <w:sz w:val="17"/>
                          <w:szCs w:val="17"/>
                        </w:rPr>
                        <w:t>Dalton Hazzard</w:t>
                      </w:r>
                    </w:sdtContent>
                  </w:sdt>
                </w:p>
                <w:p w:rsidR="00906BEE" w:rsidRPr="00084526" w:rsidRDefault="007C1C83" w:rsidP="00906BEE">
                  <w:pPr>
                    <w:pStyle w:val="Heading2"/>
                    <w:outlineLvl w:val="1"/>
                    <w:rPr>
                      <w:sz w:val="17"/>
                      <w:szCs w:val="17"/>
                    </w:rPr>
                  </w:pPr>
                  <w:sdt>
                    <w:sdtPr>
                      <w:rPr>
                        <w:sz w:val="17"/>
                        <w:szCs w:val="17"/>
                      </w:rPr>
                      <w:alias w:val="Enter Profession or Industry:"/>
                      <w:tag w:val="Enter Profession or Industry:"/>
                      <w:id w:val="-83681269"/>
                      <w:placeholder>
                        <w:docPart w:val="EA26FB1D2CF6428A9EDAE976D560519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>
                        <w:rPr>
                          <w:sz w:val="17"/>
                          <w:szCs w:val="17"/>
                        </w:rPr>
                        <w:t>Computer Science</w:t>
                      </w:r>
                    </w:sdtContent>
                  </w:sdt>
                </w:p>
              </w:tc>
            </w:tr>
          </w:tbl>
          <w:p w:rsidR="002C2CDD" w:rsidRPr="00084526" w:rsidRDefault="007C1C83" w:rsidP="007569C1">
            <w:pPr>
              <w:pStyle w:val="Heading3"/>
              <w:rPr>
                <w:sz w:val="24"/>
              </w:rPr>
            </w:pPr>
            <w:sdt>
              <w:sdtPr>
                <w:rPr>
                  <w:sz w:val="24"/>
                </w:rPr>
                <w:alias w:val="Experience:"/>
                <w:tag w:val="Experience:"/>
                <w:id w:val="1217937480"/>
                <w:placeholder>
                  <w:docPart w:val="E87CBB2CF802430BABE6B48865A329B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084526">
                  <w:rPr>
                    <w:sz w:val="24"/>
                  </w:rPr>
                  <w:t>Experience</w:t>
                </w:r>
              </w:sdtContent>
            </w:sdt>
          </w:p>
          <w:p w:rsidR="007C1C83" w:rsidRDefault="007C1C83" w:rsidP="007569C1">
            <w:pPr>
              <w:pStyle w:val="Heading4"/>
              <w:rPr>
                <w:sz w:val="15"/>
                <w:szCs w:val="20"/>
              </w:rPr>
            </w:pPr>
            <w:r>
              <w:rPr>
                <w:sz w:val="15"/>
                <w:szCs w:val="20"/>
              </w:rPr>
              <w:t>Skilled Laborer • TDH Contracting • july 2017- Present</w:t>
            </w:r>
          </w:p>
          <w:p w:rsidR="007C1C83" w:rsidRPr="007C1C83" w:rsidRDefault="007C1C83" w:rsidP="007C1C83">
            <w:pPr>
              <w:rPr>
                <w:sz w:val="15"/>
                <w:szCs w:val="15"/>
              </w:rPr>
            </w:pPr>
            <w:r w:rsidRPr="007C1C83">
              <w:rPr>
                <w:sz w:val="15"/>
                <w:szCs w:val="15"/>
              </w:rPr>
              <w:t>Moving forward with the company to expand my previously gained knowledge to a larger scale, working for various auto dealerships to apply our skillset, as well as build professional relationships.</w:t>
            </w:r>
          </w:p>
          <w:p w:rsidR="002C2CDD" w:rsidRPr="00084526" w:rsidRDefault="007146B6" w:rsidP="007569C1">
            <w:pPr>
              <w:pStyle w:val="Heading4"/>
              <w:rPr>
                <w:sz w:val="15"/>
                <w:szCs w:val="20"/>
              </w:rPr>
            </w:pPr>
            <w:r w:rsidRPr="00084526">
              <w:rPr>
                <w:sz w:val="15"/>
                <w:szCs w:val="20"/>
              </w:rPr>
              <w:t>Merchandiser</w:t>
            </w:r>
            <w:r w:rsidR="002C2CDD" w:rsidRPr="00084526">
              <w:rPr>
                <w:sz w:val="15"/>
                <w:szCs w:val="20"/>
              </w:rPr>
              <w:t xml:space="preserve"> • </w:t>
            </w:r>
            <w:r w:rsidRPr="00084526">
              <w:rPr>
                <w:sz w:val="15"/>
                <w:szCs w:val="20"/>
              </w:rPr>
              <w:t>Coca-cola</w:t>
            </w:r>
            <w:r w:rsidR="002C2CDD" w:rsidRPr="00084526">
              <w:rPr>
                <w:sz w:val="15"/>
                <w:szCs w:val="20"/>
              </w:rPr>
              <w:t xml:space="preserve"> • </w:t>
            </w:r>
            <w:r w:rsidR="007C1C83">
              <w:rPr>
                <w:sz w:val="15"/>
                <w:szCs w:val="20"/>
              </w:rPr>
              <w:t>November 2016-July 2017</w:t>
            </w:r>
          </w:p>
          <w:p w:rsidR="007146B6" w:rsidRPr="00084526" w:rsidRDefault="008E5AFE" w:rsidP="007146B6">
            <w:pPr>
              <w:rPr>
                <w:sz w:val="15"/>
                <w:szCs w:val="15"/>
              </w:rPr>
            </w:pPr>
            <w:r w:rsidRPr="00084526">
              <w:rPr>
                <w:sz w:val="15"/>
                <w:szCs w:val="15"/>
              </w:rPr>
              <w:t>R</w:t>
            </w:r>
            <w:r w:rsidR="007146B6" w:rsidRPr="00084526">
              <w:rPr>
                <w:sz w:val="15"/>
                <w:szCs w:val="15"/>
              </w:rPr>
              <w:t>esponsible for the assembly of various dis</w:t>
            </w:r>
            <w:r w:rsidR="00346120" w:rsidRPr="00084526">
              <w:rPr>
                <w:sz w:val="15"/>
                <w:szCs w:val="15"/>
              </w:rPr>
              <w:t xml:space="preserve">plays, </w:t>
            </w:r>
            <w:r w:rsidR="007146B6" w:rsidRPr="00084526">
              <w:rPr>
                <w:sz w:val="15"/>
                <w:szCs w:val="15"/>
              </w:rPr>
              <w:t xml:space="preserve">providing satisfying customer experience, distributing product, minor </w:t>
            </w:r>
            <w:r w:rsidR="00346120" w:rsidRPr="00084526">
              <w:rPr>
                <w:sz w:val="15"/>
                <w:szCs w:val="15"/>
              </w:rPr>
              <w:t>inventory reports, and planning alongside outlet managers.</w:t>
            </w:r>
          </w:p>
          <w:p w:rsidR="002C2CDD" w:rsidRPr="00084526" w:rsidRDefault="00900BBF" w:rsidP="007569C1">
            <w:pPr>
              <w:pStyle w:val="Heading4"/>
              <w:rPr>
                <w:sz w:val="15"/>
                <w:szCs w:val="20"/>
              </w:rPr>
            </w:pPr>
            <w:r>
              <w:rPr>
                <w:sz w:val="15"/>
                <w:szCs w:val="20"/>
              </w:rPr>
              <w:t xml:space="preserve">Assembler </w:t>
            </w:r>
            <w:r w:rsidRPr="00084526">
              <w:rPr>
                <w:sz w:val="15"/>
                <w:szCs w:val="20"/>
              </w:rPr>
              <w:t xml:space="preserve">• </w:t>
            </w:r>
            <w:r w:rsidR="00346120" w:rsidRPr="00084526">
              <w:rPr>
                <w:sz w:val="15"/>
                <w:szCs w:val="20"/>
              </w:rPr>
              <w:t>Anthony international</w:t>
            </w:r>
            <w:r w:rsidR="002C2CDD" w:rsidRPr="00084526">
              <w:rPr>
                <w:sz w:val="15"/>
                <w:szCs w:val="20"/>
              </w:rPr>
              <w:t xml:space="preserve"> • </w:t>
            </w:r>
            <w:r w:rsidR="00346120" w:rsidRPr="00084526">
              <w:rPr>
                <w:sz w:val="15"/>
                <w:szCs w:val="20"/>
              </w:rPr>
              <w:t>April 2016- November 2016</w:t>
            </w:r>
          </w:p>
          <w:p w:rsidR="00346120" w:rsidRPr="00084526" w:rsidRDefault="008E5AFE" w:rsidP="00346120">
            <w:pPr>
              <w:rPr>
                <w:sz w:val="15"/>
                <w:szCs w:val="15"/>
              </w:rPr>
            </w:pPr>
            <w:r w:rsidRPr="00084526">
              <w:rPr>
                <w:sz w:val="15"/>
                <w:szCs w:val="15"/>
              </w:rPr>
              <w:t>J</w:t>
            </w:r>
            <w:r w:rsidR="00346120" w:rsidRPr="00084526">
              <w:rPr>
                <w:sz w:val="15"/>
                <w:szCs w:val="15"/>
              </w:rPr>
              <w:t>ob duties include</w:t>
            </w:r>
            <w:r w:rsidRPr="00084526">
              <w:rPr>
                <w:sz w:val="15"/>
                <w:szCs w:val="15"/>
              </w:rPr>
              <w:t>d</w:t>
            </w:r>
            <w:r w:rsidR="00346120" w:rsidRPr="00084526">
              <w:rPr>
                <w:sz w:val="15"/>
                <w:szCs w:val="15"/>
              </w:rPr>
              <w:t>: Filling orders as well as meeting production quotas. This includes the process of reading orders, building the desired product, a final cleaning, and inspection. This is a high paced work environment that not only values quantity, but also the quality of the products.</w:t>
            </w:r>
          </w:p>
          <w:p w:rsidR="008E5AFE" w:rsidRPr="00084526" w:rsidRDefault="00900BBF" w:rsidP="008E5AFE">
            <w:pPr>
              <w:pStyle w:val="Heading4"/>
              <w:rPr>
                <w:sz w:val="15"/>
                <w:szCs w:val="20"/>
              </w:rPr>
            </w:pPr>
            <w:r>
              <w:rPr>
                <w:sz w:val="15"/>
                <w:szCs w:val="20"/>
              </w:rPr>
              <w:t xml:space="preserve">Skilled Laborer </w:t>
            </w:r>
            <w:r w:rsidRPr="00084526">
              <w:rPr>
                <w:sz w:val="15"/>
                <w:szCs w:val="20"/>
              </w:rPr>
              <w:t xml:space="preserve">• </w:t>
            </w:r>
            <w:r w:rsidR="008E5AFE" w:rsidRPr="00084526">
              <w:rPr>
                <w:sz w:val="15"/>
                <w:szCs w:val="20"/>
              </w:rPr>
              <w:t>Premier contracting group</w:t>
            </w:r>
            <w:r w:rsidR="004F047D" w:rsidRPr="00084526">
              <w:rPr>
                <w:sz w:val="15"/>
                <w:szCs w:val="20"/>
              </w:rPr>
              <w:t xml:space="preserve"> • November 2015- April 2016</w:t>
            </w:r>
          </w:p>
          <w:p w:rsidR="004F047D" w:rsidRPr="00084526" w:rsidRDefault="004F047D" w:rsidP="004F047D">
            <w:pPr>
              <w:rPr>
                <w:sz w:val="15"/>
                <w:szCs w:val="15"/>
              </w:rPr>
            </w:pPr>
            <w:r w:rsidRPr="00084526">
              <w:rPr>
                <w:sz w:val="15"/>
                <w:szCs w:val="15"/>
              </w:rPr>
              <w:t>My responsibilities as a laborer included taking various measurements for trim, handrails, mantles, stairs, and minor framing. Our goal at Premier was to exceed the expectations of the customer.</w:t>
            </w:r>
          </w:p>
          <w:p w:rsidR="004F047D" w:rsidRPr="00084526" w:rsidRDefault="00900BBF" w:rsidP="008E5AFE">
            <w:pPr>
              <w:pStyle w:val="Heading4"/>
              <w:rPr>
                <w:sz w:val="15"/>
                <w:szCs w:val="20"/>
              </w:rPr>
            </w:pPr>
            <w:r>
              <w:rPr>
                <w:sz w:val="15"/>
                <w:szCs w:val="20"/>
              </w:rPr>
              <w:t xml:space="preserve">Skilled Laborer </w:t>
            </w:r>
            <w:r w:rsidRPr="00084526">
              <w:rPr>
                <w:sz w:val="15"/>
                <w:szCs w:val="20"/>
              </w:rPr>
              <w:t xml:space="preserve">• </w:t>
            </w:r>
            <w:r w:rsidR="004F047D" w:rsidRPr="00084526">
              <w:rPr>
                <w:sz w:val="15"/>
                <w:szCs w:val="20"/>
              </w:rPr>
              <w:t>T.D.H Contracting • May 2014- November 2015</w:t>
            </w:r>
          </w:p>
          <w:p w:rsidR="00346120" w:rsidRPr="00084526" w:rsidRDefault="004F047D" w:rsidP="00346120">
            <w:pPr>
              <w:rPr>
                <w:sz w:val="17"/>
                <w:szCs w:val="17"/>
              </w:rPr>
            </w:pPr>
            <w:r w:rsidRPr="00084526">
              <w:rPr>
                <w:sz w:val="15"/>
                <w:szCs w:val="15"/>
              </w:rPr>
              <w:t>Job duties included meeting with customers to find their initial goal. Taking pictures of home issues, as well as discussing the expectations with home owner were part of my routine. I served as the face of the company, showing signs of responsibility and initiative.</w:t>
            </w:r>
          </w:p>
          <w:p w:rsidR="002C2CDD" w:rsidRPr="00084526" w:rsidRDefault="007C1C83" w:rsidP="007569C1">
            <w:pPr>
              <w:pStyle w:val="Heading3"/>
              <w:rPr>
                <w:sz w:val="24"/>
              </w:rPr>
            </w:pPr>
            <w:sdt>
              <w:sdtPr>
                <w:rPr>
                  <w:sz w:val="24"/>
                </w:rPr>
                <w:alias w:val="Education:"/>
                <w:tag w:val="Education:"/>
                <w:id w:val="1349516922"/>
                <w:placeholder>
                  <w:docPart w:val="2C1360D833DC414F98739E4674C7D42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084526">
                  <w:rPr>
                    <w:sz w:val="24"/>
                  </w:rPr>
                  <w:t>Education</w:t>
                </w:r>
              </w:sdtContent>
            </w:sdt>
          </w:p>
          <w:p w:rsidR="002C2CDD" w:rsidRPr="00084526" w:rsidRDefault="002E17E5" w:rsidP="007569C1">
            <w:pPr>
              <w:pStyle w:val="Heading4"/>
              <w:rPr>
                <w:sz w:val="15"/>
                <w:szCs w:val="20"/>
              </w:rPr>
            </w:pPr>
            <w:r w:rsidRPr="00084526">
              <w:rPr>
                <w:sz w:val="15"/>
                <w:szCs w:val="20"/>
              </w:rPr>
              <w:t>associates degree</w:t>
            </w:r>
            <w:r w:rsidR="002C2CDD" w:rsidRPr="00084526">
              <w:rPr>
                <w:sz w:val="15"/>
                <w:szCs w:val="20"/>
              </w:rPr>
              <w:t xml:space="preserve">• </w:t>
            </w:r>
            <w:r w:rsidRPr="00084526">
              <w:rPr>
                <w:sz w:val="15"/>
                <w:szCs w:val="20"/>
              </w:rPr>
              <w:t>in progress</w:t>
            </w:r>
            <w:r w:rsidR="002C2CDD" w:rsidRPr="00084526">
              <w:rPr>
                <w:sz w:val="15"/>
                <w:szCs w:val="20"/>
              </w:rPr>
              <w:t xml:space="preserve"> • </w:t>
            </w:r>
            <w:r w:rsidRPr="00084526">
              <w:rPr>
                <w:sz w:val="15"/>
                <w:szCs w:val="20"/>
              </w:rPr>
              <w:t>athens technical college</w:t>
            </w:r>
          </w:p>
          <w:p w:rsidR="002C2CDD" w:rsidRPr="00084526" w:rsidRDefault="002E17E5" w:rsidP="007569C1">
            <w:pPr>
              <w:rPr>
                <w:sz w:val="15"/>
                <w:szCs w:val="20"/>
              </w:rPr>
            </w:pPr>
            <w:r w:rsidRPr="00084526">
              <w:rPr>
                <w:sz w:val="15"/>
                <w:szCs w:val="20"/>
              </w:rPr>
              <w:t xml:space="preserve">Currently have a 3.5 GPA, pursuing degree in </w:t>
            </w:r>
            <w:proofErr w:type="spellStart"/>
            <w:r w:rsidRPr="00084526">
              <w:rPr>
                <w:sz w:val="15"/>
                <w:szCs w:val="20"/>
              </w:rPr>
              <w:t>Bussiness</w:t>
            </w:r>
            <w:proofErr w:type="spellEnd"/>
            <w:r w:rsidRPr="00084526">
              <w:rPr>
                <w:sz w:val="15"/>
                <w:szCs w:val="20"/>
              </w:rPr>
              <w:t xml:space="preserve"> administration as well as multiple IT certifications</w:t>
            </w:r>
          </w:p>
          <w:p w:rsidR="002C2CDD" w:rsidRPr="00084526" w:rsidRDefault="00E2337D" w:rsidP="007569C1">
            <w:pPr>
              <w:pStyle w:val="Heading4"/>
              <w:rPr>
                <w:sz w:val="15"/>
                <w:szCs w:val="20"/>
              </w:rPr>
            </w:pPr>
            <w:r w:rsidRPr="00084526">
              <w:rPr>
                <w:sz w:val="15"/>
                <w:szCs w:val="20"/>
              </w:rPr>
              <w:t>high school diploma</w:t>
            </w:r>
            <w:r w:rsidR="002C2CDD" w:rsidRPr="00084526">
              <w:rPr>
                <w:sz w:val="15"/>
                <w:szCs w:val="20"/>
              </w:rPr>
              <w:t xml:space="preserve"> • </w:t>
            </w:r>
            <w:r w:rsidRPr="00084526">
              <w:rPr>
                <w:sz w:val="15"/>
                <w:szCs w:val="20"/>
              </w:rPr>
              <w:t>may 2015</w:t>
            </w:r>
            <w:r w:rsidR="002C2CDD" w:rsidRPr="00084526">
              <w:rPr>
                <w:sz w:val="15"/>
                <w:szCs w:val="20"/>
              </w:rPr>
              <w:t xml:space="preserve"> • </w:t>
            </w:r>
            <w:r w:rsidRPr="00084526">
              <w:rPr>
                <w:sz w:val="15"/>
                <w:szCs w:val="20"/>
              </w:rPr>
              <w:t>walnut grove high school</w:t>
            </w:r>
          </w:p>
          <w:p w:rsidR="002C2CDD" w:rsidRPr="00084526" w:rsidRDefault="007C1C83" w:rsidP="007569C1">
            <w:pPr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ducation details 2:"/>
                <w:tag w:val="Education details 2:"/>
                <w:id w:val="-1546364347"/>
                <w:placeholder>
                  <w:docPart w:val="D455A51AE27F45B7B2AEEFB8080F4D1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084526">
                  <w:rPr>
                    <w:sz w:val="15"/>
                    <w:szCs w:val="20"/>
                  </w:rPr>
                  <w:t>On the Home tab of the ribbon, check out Styles to apply the formatting you need with just a click.</w:t>
                </w:r>
              </w:sdtContent>
            </w:sdt>
          </w:p>
          <w:p w:rsidR="002C2CDD" w:rsidRPr="00084526" w:rsidRDefault="007C1C83" w:rsidP="007569C1">
            <w:pPr>
              <w:pStyle w:val="Heading3"/>
              <w:rPr>
                <w:sz w:val="24"/>
              </w:rPr>
            </w:pPr>
            <w:sdt>
              <w:sdtPr>
                <w:rPr>
                  <w:sz w:val="24"/>
                </w:rPr>
                <w:alias w:val="Volunteer Experience or Leadership:"/>
                <w:tag w:val="Volunteer Experience or Leadership:"/>
                <w:id w:val="-1093778966"/>
                <w:placeholder>
                  <w:docPart w:val="742A2EF4D58F46F8B58769727537D47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084526">
                  <w:rPr>
                    <w:sz w:val="24"/>
                  </w:rPr>
                  <w:t>Volunteer Experience or Leadership</w:t>
                </w:r>
              </w:sdtContent>
            </w:sdt>
          </w:p>
          <w:p w:rsidR="00741125" w:rsidRPr="00084526" w:rsidRDefault="002E17E5" w:rsidP="00741125">
            <w:pPr>
              <w:rPr>
                <w:sz w:val="15"/>
                <w:szCs w:val="20"/>
              </w:rPr>
            </w:pPr>
            <w:r w:rsidRPr="00084526">
              <w:rPr>
                <w:sz w:val="15"/>
                <w:szCs w:val="20"/>
              </w:rPr>
              <w:t>-Painting for church member.</w:t>
            </w:r>
          </w:p>
          <w:p w:rsidR="002E17E5" w:rsidRPr="00084526" w:rsidRDefault="002E17E5" w:rsidP="00741125">
            <w:pPr>
              <w:rPr>
                <w:sz w:val="15"/>
                <w:szCs w:val="20"/>
              </w:rPr>
            </w:pPr>
            <w:r w:rsidRPr="00084526">
              <w:rPr>
                <w:sz w:val="15"/>
                <w:szCs w:val="20"/>
              </w:rPr>
              <w:t>-Deck construction for neighbor.</w:t>
            </w:r>
          </w:p>
          <w:p w:rsidR="002E17E5" w:rsidRPr="00084526" w:rsidRDefault="002E17E5" w:rsidP="00741125">
            <w:pPr>
              <w:rPr>
                <w:sz w:val="17"/>
                <w:szCs w:val="17"/>
              </w:rPr>
            </w:pPr>
            <w:r w:rsidRPr="00084526">
              <w:rPr>
                <w:sz w:val="15"/>
                <w:szCs w:val="20"/>
              </w:rPr>
              <w:t>-Tile installation for family.</w:t>
            </w:r>
          </w:p>
        </w:tc>
        <w:bookmarkStart w:id="0" w:name="_GoBack"/>
        <w:bookmarkEnd w:id="0"/>
      </w:tr>
    </w:tbl>
    <w:p w:rsidR="00290AAA" w:rsidRPr="00084526" w:rsidRDefault="00290AAA" w:rsidP="00E22E87">
      <w:pPr>
        <w:pStyle w:val="NoSpacing"/>
        <w:rPr>
          <w:sz w:val="17"/>
          <w:szCs w:val="17"/>
        </w:rPr>
      </w:pPr>
    </w:p>
    <w:sectPr w:rsidR="00290AAA" w:rsidRPr="00084526" w:rsidSect="00EF7CC9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299" w:rsidRPr="00084526" w:rsidRDefault="00F50299" w:rsidP="00713050">
      <w:pPr>
        <w:spacing w:line="240" w:lineRule="auto"/>
        <w:rPr>
          <w:sz w:val="17"/>
          <w:szCs w:val="17"/>
        </w:rPr>
      </w:pPr>
      <w:r w:rsidRPr="00084526">
        <w:rPr>
          <w:sz w:val="17"/>
          <w:szCs w:val="17"/>
        </w:rPr>
        <w:separator/>
      </w:r>
    </w:p>
  </w:endnote>
  <w:endnote w:type="continuationSeparator" w:id="0">
    <w:p w:rsidR="00F50299" w:rsidRPr="00084526" w:rsidRDefault="00F50299" w:rsidP="00713050">
      <w:pPr>
        <w:spacing w:line="240" w:lineRule="auto"/>
        <w:rPr>
          <w:sz w:val="17"/>
          <w:szCs w:val="17"/>
        </w:rPr>
      </w:pPr>
      <w:r w:rsidRPr="00084526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RPr="00084526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084526" w:rsidRDefault="00CA3DF1" w:rsidP="00684488">
          <w:pPr>
            <w:pStyle w:val="Footer"/>
            <w:rPr>
              <w:sz w:val="17"/>
              <w:szCs w:val="17"/>
            </w:rPr>
          </w:pPr>
          <w:r w:rsidRPr="00084526">
            <w:rPr>
              <w:noProof/>
              <w:sz w:val="17"/>
              <w:szCs w:val="17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68792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084526" w:rsidRDefault="00C2098A" w:rsidP="00684488">
          <w:pPr>
            <w:pStyle w:val="Footer"/>
            <w:rPr>
              <w:sz w:val="17"/>
              <w:szCs w:val="17"/>
            </w:rPr>
          </w:pPr>
          <w:r w:rsidRPr="00084526">
            <w:rPr>
              <w:noProof/>
              <w:sz w:val="17"/>
              <w:szCs w:val="17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8054B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084526" w:rsidRDefault="00C2098A" w:rsidP="00684488">
          <w:pPr>
            <w:pStyle w:val="Footer"/>
            <w:rPr>
              <w:sz w:val="17"/>
              <w:szCs w:val="17"/>
            </w:rPr>
          </w:pPr>
          <w:r w:rsidRPr="00084526">
            <w:rPr>
              <w:noProof/>
              <w:sz w:val="17"/>
              <w:szCs w:val="17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D4B7CE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084526" w:rsidRDefault="00C2098A" w:rsidP="00684488">
          <w:pPr>
            <w:pStyle w:val="Footer"/>
            <w:rPr>
              <w:sz w:val="17"/>
              <w:szCs w:val="17"/>
            </w:rPr>
          </w:pPr>
          <w:r w:rsidRPr="00084526">
            <w:rPr>
              <w:noProof/>
              <w:sz w:val="17"/>
              <w:szCs w:val="17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2A1150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RPr="00084526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7"/>
              <w:szCs w:val="17"/>
            </w:rPr>
            <w:alias w:val="Email:"/>
            <w:tag w:val="Email:"/>
            <w:id w:val="-627010856"/>
            <w:placeholder>
              <w:docPart w:val="C73D404398D84D7787552438F3C11A7B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084526" w:rsidRDefault="004F047D" w:rsidP="00811117">
              <w:pPr>
                <w:pStyle w:val="Footer"/>
                <w:rPr>
                  <w:sz w:val="17"/>
                  <w:szCs w:val="17"/>
                </w:rPr>
              </w:pPr>
              <w:r w:rsidRPr="00084526">
                <w:rPr>
                  <w:sz w:val="17"/>
                  <w:szCs w:val="17"/>
                </w:rPr>
                <w:t>daltonlhazzard@gmail.com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7"/>
              <w:szCs w:val="17"/>
            </w:rPr>
            <w:alias w:val="Twitter handle:"/>
            <w:tag w:val="Twitter handle:"/>
            <w:id w:val="-642033892"/>
            <w:placeholder>
              <w:docPart w:val="2D456C2B315C4FA993014D42FBD3F7B9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084526" w:rsidRDefault="00AC15D8" w:rsidP="00811117">
              <w:pPr>
                <w:pStyle w:val="Footer"/>
                <w:rPr>
                  <w:sz w:val="17"/>
                  <w:szCs w:val="17"/>
                </w:rPr>
              </w:pPr>
              <w:r w:rsidRPr="00084526">
                <w:rPr>
                  <w:sz w:val="17"/>
                  <w:szCs w:val="17"/>
                </w:rPr>
                <w:t>@daltonlhazzard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7"/>
              <w:szCs w:val="17"/>
            </w:rPr>
            <w:alias w:val="Telephone:"/>
            <w:tag w:val="Telephone:"/>
            <w:id w:val="617408819"/>
            <w:placeholder>
              <w:docPart w:val="D455A51AE27F45B7B2AEEFB8080F4D1E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084526" w:rsidRDefault="0059246F" w:rsidP="00811117">
              <w:pPr>
                <w:pStyle w:val="Footer"/>
                <w:rPr>
                  <w:sz w:val="17"/>
                  <w:szCs w:val="17"/>
                </w:rPr>
              </w:pPr>
              <w:r w:rsidRPr="00084526">
                <w:rPr>
                  <w:sz w:val="17"/>
                  <w:szCs w:val="17"/>
                </w:rPr>
                <w:t>678-768-4466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7"/>
              <w:szCs w:val="17"/>
            </w:rPr>
            <w:alias w:val="LinkedIn URL:"/>
            <w:tag w:val="LinkedIn URL:"/>
            <w:id w:val="-1413995599"/>
            <w:placeholder>
              <w:docPart w:val="25E324D966F1405885DA0B633FB56A30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084526" w:rsidRDefault="001566DB" w:rsidP="00811117">
              <w:pPr>
                <w:pStyle w:val="Footer"/>
                <w:rPr>
                  <w:sz w:val="17"/>
                  <w:szCs w:val="17"/>
                </w:rPr>
              </w:pPr>
              <w:r>
                <w:rPr>
                  <w:sz w:val="17"/>
                  <w:szCs w:val="17"/>
                </w:rPr>
                <w:t>https://www.linkedin.com/in/dalton-hazzard-952808143</w:t>
              </w:r>
            </w:p>
          </w:sdtContent>
        </w:sdt>
      </w:tc>
    </w:tr>
  </w:tbl>
  <w:sdt>
    <w:sdtPr>
      <w:rPr>
        <w:sz w:val="17"/>
        <w:szCs w:val="17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Pr="00084526" w:rsidRDefault="00217980" w:rsidP="00217980">
        <w:pPr>
          <w:pStyle w:val="Footer"/>
          <w:rPr>
            <w:noProof/>
            <w:sz w:val="17"/>
            <w:szCs w:val="17"/>
          </w:rPr>
        </w:pPr>
        <w:r w:rsidRPr="00084526">
          <w:rPr>
            <w:sz w:val="17"/>
            <w:szCs w:val="17"/>
          </w:rPr>
          <w:fldChar w:fldCharType="begin"/>
        </w:r>
        <w:r w:rsidRPr="00084526">
          <w:rPr>
            <w:sz w:val="17"/>
            <w:szCs w:val="17"/>
          </w:rPr>
          <w:instrText xml:space="preserve"> PAGE   \* MERGEFORMAT </w:instrText>
        </w:r>
        <w:r w:rsidRPr="00084526">
          <w:rPr>
            <w:sz w:val="17"/>
            <w:szCs w:val="17"/>
          </w:rPr>
          <w:fldChar w:fldCharType="separate"/>
        </w:r>
        <w:r w:rsidR="007C1C83">
          <w:rPr>
            <w:noProof/>
            <w:sz w:val="17"/>
            <w:szCs w:val="17"/>
          </w:rPr>
          <w:t>2</w:t>
        </w:r>
        <w:r w:rsidRPr="00084526">
          <w:rPr>
            <w:noProof/>
            <w:sz w:val="17"/>
            <w:szCs w:val="17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RPr="00084526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084526" w:rsidRDefault="00217980" w:rsidP="00217980">
          <w:pPr>
            <w:pStyle w:val="Footer"/>
            <w:rPr>
              <w:sz w:val="17"/>
              <w:szCs w:val="17"/>
            </w:rPr>
          </w:pPr>
          <w:r w:rsidRPr="00084526">
            <w:rPr>
              <w:noProof/>
              <w:sz w:val="17"/>
              <w:szCs w:val="17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DC650C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084526" w:rsidRDefault="00217980" w:rsidP="00217980">
          <w:pPr>
            <w:pStyle w:val="Footer"/>
            <w:rPr>
              <w:sz w:val="17"/>
              <w:szCs w:val="17"/>
            </w:rPr>
          </w:pPr>
          <w:r w:rsidRPr="00084526">
            <w:rPr>
              <w:noProof/>
              <w:sz w:val="17"/>
              <w:szCs w:val="17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1BFE863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084526" w:rsidRDefault="00217980" w:rsidP="00217980">
          <w:pPr>
            <w:pStyle w:val="Footer"/>
            <w:rPr>
              <w:sz w:val="17"/>
              <w:szCs w:val="17"/>
            </w:rPr>
          </w:pPr>
          <w:r w:rsidRPr="00084526">
            <w:rPr>
              <w:noProof/>
              <w:sz w:val="17"/>
              <w:szCs w:val="17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DFE59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084526" w:rsidRDefault="00217980" w:rsidP="00217980">
          <w:pPr>
            <w:pStyle w:val="Footer"/>
            <w:rPr>
              <w:sz w:val="17"/>
              <w:szCs w:val="17"/>
            </w:rPr>
          </w:pPr>
          <w:r w:rsidRPr="00084526">
            <w:rPr>
              <w:noProof/>
              <w:sz w:val="17"/>
              <w:szCs w:val="17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55F2A3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084526" w:rsidTr="00B31953">
      <w:trPr>
        <w:trHeight w:val="741"/>
      </w:trPr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084526" w:rsidRDefault="007C1C83" w:rsidP="003C5528">
          <w:pPr>
            <w:pStyle w:val="Footer"/>
            <w:rPr>
              <w:sz w:val="12"/>
              <w:szCs w:val="16"/>
            </w:rPr>
          </w:pPr>
          <w:sdt>
            <w:sdtPr>
              <w:rPr>
                <w:sz w:val="12"/>
                <w:szCs w:val="16"/>
              </w:rPr>
              <w:alias w:val="Enter email:"/>
              <w:tag w:val="Enter email:"/>
              <w:id w:val="-1689822732"/>
              <w:placeholder>
                <w:docPart w:val="734E8D37081F4DC384D9F7380B9A82DB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4F047D" w:rsidRPr="00084526">
                <w:rPr>
                  <w:sz w:val="12"/>
                  <w:szCs w:val="16"/>
                </w:rPr>
                <w:t>daltonlhazzard@gmail.com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7"/>
              <w:szCs w:val="17"/>
            </w:rPr>
            <w:alias w:val="Enter twitter handle:"/>
            <w:tag w:val="Enter twitter handle:"/>
            <w:id w:val="1081720897"/>
            <w:placeholder>
              <w:docPart w:val="C1E62428A50040439FBC6808ADAD683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084526" w:rsidRDefault="00AC15D8" w:rsidP="00217980">
              <w:pPr>
                <w:pStyle w:val="Footer"/>
                <w:rPr>
                  <w:sz w:val="17"/>
                  <w:szCs w:val="17"/>
                </w:rPr>
              </w:pPr>
              <w:r w:rsidRPr="00084526">
                <w:rPr>
                  <w:sz w:val="17"/>
                  <w:szCs w:val="17"/>
                </w:rPr>
                <w:t>@daltonlhazzard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7"/>
              <w:szCs w:val="17"/>
            </w:rPr>
            <w:alias w:val="Enter telephone:"/>
            <w:tag w:val="Enter telephone:"/>
            <w:id w:val="-389655527"/>
            <w:placeholder>
              <w:docPart w:val="28FF1A16C44449B8BDD519B55B6B1695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084526" w:rsidRDefault="0059246F" w:rsidP="00217980">
              <w:pPr>
                <w:pStyle w:val="Footer"/>
                <w:rPr>
                  <w:sz w:val="17"/>
                  <w:szCs w:val="17"/>
                </w:rPr>
              </w:pPr>
              <w:r w:rsidRPr="00084526">
                <w:rPr>
                  <w:sz w:val="17"/>
                  <w:szCs w:val="17"/>
                </w:rPr>
                <w:t>678-768-4466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2"/>
              <w:szCs w:val="16"/>
            </w:rPr>
            <w:alias w:val="Enter linkedIn url:"/>
            <w:tag w:val="Enter linkedIn url:"/>
            <w:id w:val="-1529023829"/>
            <w:placeholder>
              <w:docPart w:val="742A2EF4D58F46F8B58769727537D47C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084526" w:rsidRDefault="001566DB" w:rsidP="00217980">
              <w:pPr>
                <w:pStyle w:val="Footer"/>
                <w:rPr>
                  <w:sz w:val="17"/>
                  <w:szCs w:val="17"/>
                </w:rPr>
              </w:pPr>
              <w:r w:rsidRPr="001566DB">
                <w:rPr>
                  <w:sz w:val="12"/>
                  <w:szCs w:val="16"/>
                </w:rPr>
                <w:t>https://www.linkedin.com/in/dalton-hazzard-952808143</w:t>
              </w:r>
            </w:p>
          </w:sdtContent>
        </w:sdt>
      </w:tc>
    </w:tr>
  </w:tbl>
  <w:p w:rsidR="00217980" w:rsidRPr="00084526" w:rsidRDefault="00217980">
    <w:pPr>
      <w:pStyle w:val="Footer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299" w:rsidRPr="00084526" w:rsidRDefault="00F50299" w:rsidP="00713050">
      <w:pPr>
        <w:spacing w:line="240" w:lineRule="auto"/>
        <w:rPr>
          <w:sz w:val="17"/>
          <w:szCs w:val="17"/>
        </w:rPr>
      </w:pPr>
      <w:r w:rsidRPr="00084526">
        <w:rPr>
          <w:sz w:val="17"/>
          <w:szCs w:val="17"/>
        </w:rPr>
        <w:separator/>
      </w:r>
    </w:p>
  </w:footnote>
  <w:footnote w:type="continuationSeparator" w:id="0">
    <w:p w:rsidR="00F50299" w:rsidRPr="00084526" w:rsidRDefault="00F50299" w:rsidP="00713050">
      <w:pPr>
        <w:spacing w:line="240" w:lineRule="auto"/>
        <w:rPr>
          <w:sz w:val="17"/>
          <w:szCs w:val="17"/>
        </w:rPr>
      </w:pPr>
      <w:r w:rsidRPr="00084526">
        <w:rPr>
          <w:sz w:val="17"/>
          <w:szCs w:val="17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084526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084526" w:rsidRDefault="00E02DCD" w:rsidP="001A5CA9">
          <w:pPr>
            <w:pStyle w:val="Initials"/>
            <w:rPr>
              <w:sz w:val="84"/>
              <w:szCs w:val="84"/>
            </w:rPr>
          </w:pPr>
          <w:r w:rsidRPr="00084526">
            <w:rPr>
              <w:noProof/>
              <w:sz w:val="84"/>
              <w:szCs w:val="84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FB04717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84"/>
                <w:szCs w:val="84"/>
              </w:r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8D6708">
                <w:rPr>
                  <w:sz w:val="84"/>
                  <w:szCs w:val="84"/>
                </w:rPr>
                <w:t>Dh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RPr="00084526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084526" w:rsidRDefault="007C1C83" w:rsidP="001A5CA9">
                <w:pPr>
                  <w:pStyle w:val="Heading1"/>
                  <w:outlineLvl w:val="0"/>
                  <w:rPr>
                    <w:sz w:val="38"/>
                    <w:szCs w:val="38"/>
                  </w:rPr>
                </w:pPr>
                <w:sdt>
                  <w:sdtPr>
                    <w:rPr>
                      <w:sz w:val="38"/>
                      <w:szCs w:val="38"/>
                    </w:r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Pr="00084526">
                      <w:rPr>
                        <w:sz w:val="17"/>
                        <w:szCs w:val="17"/>
                      </w:rPr>
                      <w:t>Dalton Hazzard</w:t>
                    </w:r>
                  </w:sdtContent>
                </w:sdt>
              </w:p>
              <w:p w:rsidR="001A5CA9" w:rsidRPr="00084526" w:rsidRDefault="007C1C83" w:rsidP="001A5CA9">
                <w:pPr>
                  <w:pStyle w:val="Heading2"/>
                  <w:outlineLvl w:val="1"/>
                  <w:rPr>
                    <w:sz w:val="17"/>
                    <w:szCs w:val="17"/>
                  </w:rPr>
                </w:pPr>
                <w:sdt>
                  <w:sdtPr>
                    <w:rPr>
                      <w:sz w:val="17"/>
                      <w:szCs w:val="17"/>
                    </w:r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>
                      <w:rPr>
                        <w:sz w:val="17"/>
                        <w:szCs w:val="17"/>
                      </w:rPr>
                      <w:t>Computer Science</w:t>
                    </w:r>
                  </w:sdtContent>
                </w:sdt>
                <w:r w:rsidR="00E12C60" w:rsidRPr="00084526">
                  <w:rPr>
                    <w:sz w:val="17"/>
                    <w:szCs w:val="17"/>
                  </w:rPr>
                  <w:t xml:space="preserve"> | </w:t>
                </w:r>
                <w:sdt>
                  <w:sdtPr>
                    <w:rPr>
                      <w:sz w:val="17"/>
                      <w:szCs w:val="17"/>
                    </w:r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084526">
                      <w:rPr>
                        <w:sz w:val="17"/>
                        <w:szCs w:val="17"/>
                      </w:rPr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084526" w:rsidRDefault="001A5CA9" w:rsidP="001A5CA9">
          <w:pPr>
            <w:rPr>
              <w:sz w:val="17"/>
              <w:szCs w:val="17"/>
            </w:rPr>
          </w:pPr>
        </w:p>
      </w:tc>
    </w:tr>
  </w:tbl>
  <w:p w:rsidR="00217980" w:rsidRPr="00084526" w:rsidRDefault="00217980" w:rsidP="001A5CA9">
    <w:pPr>
      <w:pStyle w:val="Header"/>
      <w:rPr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E200E"/>
    <w:multiLevelType w:val="hybridMultilevel"/>
    <w:tmpl w:val="C83E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99"/>
    <w:rsid w:val="00084526"/>
    <w:rsid w:val="00091382"/>
    <w:rsid w:val="000A07DA"/>
    <w:rsid w:val="000A2BFA"/>
    <w:rsid w:val="000B0619"/>
    <w:rsid w:val="000B61CA"/>
    <w:rsid w:val="000F7610"/>
    <w:rsid w:val="00114ED7"/>
    <w:rsid w:val="00140B0E"/>
    <w:rsid w:val="001566DB"/>
    <w:rsid w:val="00170016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E17E5"/>
    <w:rsid w:val="002F03FA"/>
    <w:rsid w:val="00313E86"/>
    <w:rsid w:val="00333CD3"/>
    <w:rsid w:val="00340365"/>
    <w:rsid w:val="00342B64"/>
    <w:rsid w:val="00346120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4F047D"/>
    <w:rsid w:val="00523479"/>
    <w:rsid w:val="00543DB7"/>
    <w:rsid w:val="005729B0"/>
    <w:rsid w:val="005741F0"/>
    <w:rsid w:val="0059246F"/>
    <w:rsid w:val="00641630"/>
    <w:rsid w:val="00670993"/>
    <w:rsid w:val="00684488"/>
    <w:rsid w:val="006A3CE7"/>
    <w:rsid w:val="006A7746"/>
    <w:rsid w:val="006C4C50"/>
    <w:rsid w:val="006D76B1"/>
    <w:rsid w:val="00713050"/>
    <w:rsid w:val="007146B6"/>
    <w:rsid w:val="00726DF6"/>
    <w:rsid w:val="00741125"/>
    <w:rsid w:val="00746F7F"/>
    <w:rsid w:val="007569C1"/>
    <w:rsid w:val="00763832"/>
    <w:rsid w:val="007C1C83"/>
    <w:rsid w:val="007D2696"/>
    <w:rsid w:val="007D2FD2"/>
    <w:rsid w:val="00811117"/>
    <w:rsid w:val="00823C54"/>
    <w:rsid w:val="00841146"/>
    <w:rsid w:val="0088504C"/>
    <w:rsid w:val="0089382B"/>
    <w:rsid w:val="008A1907"/>
    <w:rsid w:val="008B0D2F"/>
    <w:rsid w:val="008C6BCA"/>
    <w:rsid w:val="008C7B50"/>
    <w:rsid w:val="008D6708"/>
    <w:rsid w:val="008E4B30"/>
    <w:rsid w:val="008E5AFE"/>
    <w:rsid w:val="00900BBF"/>
    <w:rsid w:val="00906BEE"/>
    <w:rsid w:val="00911EF5"/>
    <w:rsid w:val="009243E7"/>
    <w:rsid w:val="00985D58"/>
    <w:rsid w:val="009B3C40"/>
    <w:rsid w:val="00A42540"/>
    <w:rsid w:val="00A50939"/>
    <w:rsid w:val="00A83413"/>
    <w:rsid w:val="00AA6A40"/>
    <w:rsid w:val="00AA75F6"/>
    <w:rsid w:val="00AC15D8"/>
    <w:rsid w:val="00AD00FD"/>
    <w:rsid w:val="00AF0A8E"/>
    <w:rsid w:val="00B31953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A6C6D"/>
    <w:rsid w:val="00CE18D5"/>
    <w:rsid w:val="00D04109"/>
    <w:rsid w:val="00DD3CF6"/>
    <w:rsid w:val="00DD6416"/>
    <w:rsid w:val="00DF4E0A"/>
    <w:rsid w:val="00E02DCD"/>
    <w:rsid w:val="00E12C60"/>
    <w:rsid w:val="00E22E87"/>
    <w:rsid w:val="00E2337D"/>
    <w:rsid w:val="00E57630"/>
    <w:rsid w:val="00E86C2B"/>
    <w:rsid w:val="00EB2D52"/>
    <w:rsid w:val="00EF7CC9"/>
    <w:rsid w:val="00F04FBA"/>
    <w:rsid w:val="00F207C0"/>
    <w:rsid w:val="00F20AE5"/>
    <w:rsid w:val="00F47E97"/>
    <w:rsid w:val="00F50299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2A9D12A"/>
  <w15:chartTrackingRefBased/>
  <w15:docId w15:val="{170AA348-8464-4129-BFBF-C3B18CA2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lto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C0224BE4FF4F68B1163A773B267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20CCD-2E48-4235-B810-7AFD276B31A6}"/>
      </w:docPartPr>
      <w:docPartBody>
        <w:p w:rsidR="0026672C" w:rsidRDefault="0026672C">
          <w:pPr>
            <w:pStyle w:val="75C0224BE4FF4F68B1163A773B267764"/>
          </w:pPr>
          <w:r w:rsidRPr="00906BEE">
            <w:t>YN</w:t>
          </w:r>
        </w:p>
      </w:docPartBody>
    </w:docPart>
    <w:docPart>
      <w:docPartPr>
        <w:name w:val="FB888E30BE8B4503B74C4552A5F7F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8C0F3-97A4-495D-8521-248CEBBAE17D}"/>
      </w:docPartPr>
      <w:docPartBody>
        <w:p w:rsidR="0026672C" w:rsidRDefault="0026672C">
          <w:pPr>
            <w:pStyle w:val="FB888E30BE8B4503B74C4552A5F7F04B"/>
          </w:pPr>
          <w:r w:rsidRPr="00906BEE">
            <w:t>Objective</w:t>
          </w:r>
        </w:p>
      </w:docPartBody>
    </w:docPart>
    <w:docPart>
      <w:docPartPr>
        <w:name w:val="259432CBD16143888B68A9DA22E65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917EF-BCDE-4455-AC7B-8F5A5383FC82}"/>
      </w:docPartPr>
      <w:docPartBody>
        <w:p w:rsidR="0026672C" w:rsidRDefault="0026672C">
          <w:pPr>
            <w:pStyle w:val="259432CBD16143888B68A9DA22E65B81"/>
          </w:pPr>
          <w:r w:rsidRPr="00906BEE">
            <w:t>Skills</w:t>
          </w:r>
        </w:p>
      </w:docPartBody>
    </w:docPart>
    <w:docPart>
      <w:docPartPr>
        <w:name w:val="A0987BCBEB1A4EF18EB1755C7D6C1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FE13-3287-4E24-86AF-93A6F7B209F8}"/>
      </w:docPartPr>
      <w:docPartBody>
        <w:p w:rsidR="0026672C" w:rsidRDefault="0026672C">
          <w:pPr>
            <w:pStyle w:val="A0987BCBEB1A4EF18EB1755C7D6C116B"/>
          </w:pPr>
          <w:r>
            <w:t>Your name</w:t>
          </w:r>
        </w:p>
      </w:docPartBody>
    </w:docPart>
    <w:docPart>
      <w:docPartPr>
        <w:name w:val="EA26FB1D2CF6428A9EDAE976D5605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B6CB0-6B13-4F04-B59B-05908DFE9520}"/>
      </w:docPartPr>
      <w:docPartBody>
        <w:p w:rsidR="0026672C" w:rsidRDefault="0026672C">
          <w:pPr>
            <w:pStyle w:val="EA26FB1D2CF6428A9EDAE976D5605197"/>
          </w:pPr>
          <w:r w:rsidRPr="00906BEE">
            <w:t>Profession or Industry</w:t>
          </w:r>
        </w:p>
      </w:docPartBody>
    </w:docPart>
    <w:docPart>
      <w:docPartPr>
        <w:name w:val="E87CBB2CF802430BABE6B48865A32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37F36-2CCF-44AE-AC1D-DFAC9B351B91}"/>
      </w:docPartPr>
      <w:docPartBody>
        <w:p w:rsidR="0026672C" w:rsidRDefault="0026672C">
          <w:pPr>
            <w:pStyle w:val="E87CBB2CF802430BABE6B48865A329BE"/>
          </w:pPr>
          <w:r w:rsidRPr="00906BEE">
            <w:t>Experience</w:t>
          </w:r>
        </w:p>
      </w:docPartBody>
    </w:docPart>
    <w:docPart>
      <w:docPartPr>
        <w:name w:val="2C1360D833DC414F98739E4674C7D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547D4-6C60-4A06-AC97-D423307C0E2A}"/>
      </w:docPartPr>
      <w:docPartBody>
        <w:p w:rsidR="0026672C" w:rsidRDefault="0026672C">
          <w:pPr>
            <w:pStyle w:val="2C1360D833DC414F98739E4674C7D42C"/>
          </w:pPr>
          <w:r w:rsidRPr="00906BEE">
            <w:t>Education</w:t>
          </w:r>
        </w:p>
      </w:docPartBody>
    </w:docPart>
    <w:docPart>
      <w:docPartPr>
        <w:name w:val="734E8D37081F4DC384D9F7380B9A8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3528C-4519-4F3F-8D5D-B2BCDBF138C8}"/>
      </w:docPartPr>
      <w:docPartBody>
        <w:p w:rsidR="0026672C" w:rsidRDefault="0026672C">
          <w:pPr>
            <w:pStyle w:val="734E8D37081F4DC384D9F7380B9A82DB"/>
          </w:pPr>
          <w:r w:rsidRPr="00906BEE">
            <w:t>School</w:t>
          </w:r>
        </w:p>
      </w:docPartBody>
    </w:docPart>
    <w:docPart>
      <w:docPartPr>
        <w:name w:val="C73D404398D84D7787552438F3C11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22AD0-E21C-47D2-9411-767FC34AB046}"/>
      </w:docPartPr>
      <w:docPartBody>
        <w:p w:rsidR="0026672C" w:rsidRDefault="0026672C">
          <w:pPr>
            <w:pStyle w:val="C73D404398D84D7787552438F3C11A7B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C1E62428A50040439FBC6808ADAD6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9AAA-3CE8-402B-B8FD-72113F979FE0}"/>
      </w:docPartPr>
      <w:docPartBody>
        <w:p w:rsidR="0026672C" w:rsidRDefault="0026672C">
          <w:pPr>
            <w:pStyle w:val="C1E62428A50040439FBC6808ADAD6836"/>
          </w:pPr>
          <w:r w:rsidRPr="00906BEE">
            <w:t>Degree</w:t>
          </w:r>
        </w:p>
      </w:docPartBody>
    </w:docPart>
    <w:docPart>
      <w:docPartPr>
        <w:name w:val="2D456C2B315C4FA993014D42FBD3F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8752D-7841-421C-AA67-AD52A372E7F5}"/>
      </w:docPartPr>
      <w:docPartBody>
        <w:p w:rsidR="0026672C" w:rsidRDefault="0026672C">
          <w:pPr>
            <w:pStyle w:val="2D456C2B315C4FA993014D42FBD3F7B9"/>
          </w:pPr>
          <w:r w:rsidRPr="00906BEE">
            <w:t>Date Earned</w:t>
          </w:r>
        </w:p>
      </w:docPartBody>
    </w:docPart>
    <w:docPart>
      <w:docPartPr>
        <w:name w:val="28FF1A16C44449B8BDD519B55B6B1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B69A4-2586-4FF9-B712-D947F9CB2352}"/>
      </w:docPartPr>
      <w:docPartBody>
        <w:p w:rsidR="0026672C" w:rsidRDefault="0026672C">
          <w:pPr>
            <w:pStyle w:val="28FF1A16C44449B8BDD519B55B6B1695"/>
          </w:pPr>
          <w:r w:rsidRPr="00906BEE">
            <w:t>School</w:t>
          </w:r>
        </w:p>
      </w:docPartBody>
    </w:docPart>
    <w:docPart>
      <w:docPartPr>
        <w:name w:val="D455A51AE27F45B7B2AEEFB8080F4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18DFB-298F-474D-BF8E-6EE266BAC3B8}"/>
      </w:docPartPr>
      <w:docPartBody>
        <w:p w:rsidR="0026672C" w:rsidRDefault="0026672C">
          <w:pPr>
            <w:pStyle w:val="D455A51AE27F45B7B2AEEFB8080F4D1E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742A2EF4D58F46F8B58769727537D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A4F3C-14CB-47DB-B792-6418584FFDC5}"/>
      </w:docPartPr>
      <w:docPartBody>
        <w:p w:rsidR="0026672C" w:rsidRDefault="0026672C">
          <w:pPr>
            <w:pStyle w:val="742A2EF4D58F46F8B58769727537D47C"/>
          </w:pPr>
          <w:r w:rsidRPr="00906BEE">
            <w:t>Volunteer Experience or Leadership</w:t>
          </w:r>
        </w:p>
      </w:docPartBody>
    </w:docPart>
    <w:docPart>
      <w:docPartPr>
        <w:name w:val="25E324D966F1405885DA0B633FB56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139EA-73C3-4316-A357-E7E911CEA4C4}"/>
      </w:docPartPr>
      <w:docPartBody>
        <w:p w:rsidR="0026672C" w:rsidRDefault="0026672C">
          <w:pPr>
            <w:pStyle w:val="25E324D966F1405885DA0B633FB56A30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2C"/>
    <w:rsid w:val="0026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C0224BE4FF4F68B1163A773B267764">
    <w:name w:val="75C0224BE4FF4F68B1163A773B267764"/>
  </w:style>
  <w:style w:type="paragraph" w:customStyle="1" w:styleId="FB888E30BE8B4503B74C4552A5F7F04B">
    <w:name w:val="FB888E30BE8B4503B74C4552A5F7F04B"/>
  </w:style>
  <w:style w:type="paragraph" w:customStyle="1" w:styleId="AFD9BECC7DB74136902410750B15E40B">
    <w:name w:val="AFD9BECC7DB74136902410750B15E40B"/>
  </w:style>
  <w:style w:type="paragraph" w:customStyle="1" w:styleId="259432CBD16143888B68A9DA22E65B81">
    <w:name w:val="259432CBD16143888B68A9DA22E65B81"/>
  </w:style>
  <w:style w:type="paragraph" w:customStyle="1" w:styleId="8772FB639297424DAF6FD69EA901D95C">
    <w:name w:val="8772FB639297424DAF6FD69EA901D95C"/>
  </w:style>
  <w:style w:type="paragraph" w:customStyle="1" w:styleId="A0987BCBEB1A4EF18EB1755C7D6C116B">
    <w:name w:val="A0987BCBEB1A4EF18EB1755C7D6C116B"/>
  </w:style>
  <w:style w:type="paragraph" w:customStyle="1" w:styleId="EA26FB1D2CF6428A9EDAE976D5605197">
    <w:name w:val="EA26FB1D2CF6428A9EDAE976D5605197"/>
  </w:style>
  <w:style w:type="paragraph" w:customStyle="1" w:styleId="68438F5077014C49AE1FB06DD39FBFCE">
    <w:name w:val="68438F5077014C49AE1FB06DD39FBFCE"/>
  </w:style>
  <w:style w:type="paragraph" w:customStyle="1" w:styleId="E87CBB2CF802430BABE6B48865A329BE">
    <w:name w:val="E87CBB2CF802430BABE6B48865A329BE"/>
  </w:style>
  <w:style w:type="paragraph" w:customStyle="1" w:styleId="CEFD8146D58A4064930401828C44B730">
    <w:name w:val="CEFD8146D58A4064930401828C44B730"/>
  </w:style>
  <w:style w:type="paragraph" w:customStyle="1" w:styleId="EB0E11A30355495EA989334EBF89E55F">
    <w:name w:val="EB0E11A30355495EA989334EBF89E55F"/>
  </w:style>
  <w:style w:type="paragraph" w:customStyle="1" w:styleId="477A564C9F32446E9AA2555349844F53">
    <w:name w:val="477A564C9F32446E9AA2555349844F53"/>
  </w:style>
  <w:style w:type="paragraph" w:customStyle="1" w:styleId="3D99D41BF1284A76B6686D4CDF46D452">
    <w:name w:val="3D99D41BF1284A76B6686D4CDF46D452"/>
  </w:style>
  <w:style w:type="paragraph" w:customStyle="1" w:styleId="C65D2EE976224CE09367C3BAB9F614FB">
    <w:name w:val="C65D2EE976224CE09367C3BAB9F614FB"/>
  </w:style>
  <w:style w:type="paragraph" w:customStyle="1" w:styleId="10D994E6514941C28C6E8CF59BCFB789">
    <w:name w:val="10D994E6514941C28C6E8CF59BCFB789"/>
  </w:style>
  <w:style w:type="paragraph" w:customStyle="1" w:styleId="156891522B384EF9AD5B94CC617D1644">
    <w:name w:val="156891522B384EF9AD5B94CC617D1644"/>
  </w:style>
  <w:style w:type="paragraph" w:customStyle="1" w:styleId="00426F0260674735BB8E0A58F1C5D0EE">
    <w:name w:val="00426F0260674735BB8E0A58F1C5D0EE"/>
  </w:style>
  <w:style w:type="paragraph" w:customStyle="1" w:styleId="C541672D1F6444779AABCD7CCD7679B9">
    <w:name w:val="C541672D1F6444779AABCD7CCD7679B9"/>
  </w:style>
  <w:style w:type="paragraph" w:customStyle="1" w:styleId="B436631A70D84449B4674FCCEE02A79A">
    <w:name w:val="B436631A70D84449B4674FCCEE02A79A"/>
  </w:style>
  <w:style w:type="paragraph" w:customStyle="1" w:styleId="2C1360D833DC414F98739E4674C7D42C">
    <w:name w:val="2C1360D833DC414F98739E4674C7D42C"/>
  </w:style>
  <w:style w:type="paragraph" w:customStyle="1" w:styleId="16642678BADD428B982FE9E0DCA7E1DA">
    <w:name w:val="16642678BADD428B982FE9E0DCA7E1DA"/>
  </w:style>
  <w:style w:type="paragraph" w:customStyle="1" w:styleId="179F88B92301465C8DE735A96ADAD9ED">
    <w:name w:val="179F88B92301465C8DE735A96ADAD9ED"/>
  </w:style>
  <w:style w:type="paragraph" w:customStyle="1" w:styleId="734E8D37081F4DC384D9F7380B9A82DB">
    <w:name w:val="734E8D37081F4DC384D9F7380B9A82DB"/>
  </w:style>
  <w:style w:type="paragraph" w:customStyle="1" w:styleId="C73D404398D84D7787552438F3C11A7B">
    <w:name w:val="C73D404398D84D7787552438F3C11A7B"/>
  </w:style>
  <w:style w:type="paragraph" w:customStyle="1" w:styleId="C1E62428A50040439FBC6808ADAD6836">
    <w:name w:val="C1E62428A50040439FBC6808ADAD6836"/>
  </w:style>
  <w:style w:type="paragraph" w:customStyle="1" w:styleId="2D456C2B315C4FA993014D42FBD3F7B9">
    <w:name w:val="2D456C2B315C4FA993014D42FBD3F7B9"/>
  </w:style>
  <w:style w:type="paragraph" w:customStyle="1" w:styleId="28FF1A16C44449B8BDD519B55B6B1695">
    <w:name w:val="28FF1A16C44449B8BDD519B55B6B1695"/>
  </w:style>
  <w:style w:type="paragraph" w:customStyle="1" w:styleId="D455A51AE27F45B7B2AEEFB8080F4D1E">
    <w:name w:val="D455A51AE27F45B7B2AEEFB8080F4D1E"/>
  </w:style>
  <w:style w:type="paragraph" w:customStyle="1" w:styleId="742A2EF4D58F46F8B58769727537D47C">
    <w:name w:val="742A2EF4D58F46F8B58769727537D47C"/>
  </w:style>
  <w:style w:type="paragraph" w:customStyle="1" w:styleId="25E324D966F1405885DA0B633FB56A30">
    <w:name w:val="25E324D966F1405885DA0B633FB56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@daltonlhazzard</CompanyAddress>
  <CompanyPhone>678-768-4466</CompanyPhone>
  <CompanyFax>https://www.linkedin.com/in/dalton-hazzard-952808143</CompanyFax>
  <CompanyEmail>daltonlhazzard@gmail.com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w:rsidRDefault="00084526"&gt;&lt;w:r w:rsidRPr="00084526"&gt;&lt;w:rPr&gt;&lt;w:sz w:val="17"/&gt;&lt;w:szCs w:val="17"/&gt;&lt;/w:rPr&gt;&lt;w:t&gt;Dalton Hazzard&lt;/w:t&gt;&lt;/w:r&gt;&lt;/w:p&gt;&lt;w:sectPr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w:val="44546A"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w:abstractNumId="10" w15:restartNumberingAfterBreak="0"&gt;&lt;w:nsid w:val="0BCE200E"/&gt;&lt;w:multiLevelType w:val="hybridMultilevel"/&gt;&lt;w:tmpl w:val="C83E85BA"/&gt;&lt;w:lvl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w:val="10"/&gt;&lt;/w:num&gt;&lt;/w:numbering&gt;&lt;/pkg:xmlData&gt;&lt;/pkg:part&gt;&lt;/pkg:package&gt;
</Address>
  </employee>
</employe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9E91E5-EA62-4524-829F-603ED2F09165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0262f94-9f35-4ac3-9a90-690165a166b7"/>
    <ds:schemaRef ds:uri="a4f35948-e619-41b3-aa29-22878b09cfd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52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</dc:subject>
  <dc:creator>Dalton</dc:creator>
  <cp:keywords/>
  <dc:description/>
  <cp:lastModifiedBy>dalton hazzard</cp:lastModifiedBy>
  <cp:revision>7</cp:revision>
  <cp:lastPrinted>2017-06-24T22:24:00Z</cp:lastPrinted>
  <dcterms:created xsi:type="dcterms:W3CDTF">2017-06-24T03:30:00Z</dcterms:created>
  <dcterms:modified xsi:type="dcterms:W3CDTF">2017-11-11T04:03:00Z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